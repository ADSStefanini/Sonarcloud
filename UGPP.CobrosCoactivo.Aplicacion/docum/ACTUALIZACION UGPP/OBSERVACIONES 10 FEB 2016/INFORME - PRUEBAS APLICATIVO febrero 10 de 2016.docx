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153" w:rsidRDefault="00A03153" w:rsidP="00A03153">
      <w:pPr>
        <w:rPr>
          <w:noProof/>
          <w:lang w:eastAsia="es-CO"/>
        </w:rPr>
      </w:pPr>
    </w:p>
    <w:p w:rsidR="009A45AD" w:rsidRPr="008D21CE" w:rsidRDefault="009A45AD" w:rsidP="009A45AD">
      <w:pPr>
        <w:pStyle w:val="Prrafodelista"/>
        <w:numPr>
          <w:ilvl w:val="0"/>
          <w:numId w:val="1"/>
        </w:numPr>
        <w:rPr>
          <w:noProof/>
          <w:highlight w:val="green"/>
          <w:lang w:eastAsia="es-CO"/>
        </w:rPr>
      </w:pPr>
      <w:r w:rsidRPr="008D21CE">
        <w:rPr>
          <w:noProof/>
          <w:highlight w:val="green"/>
          <w:lang w:eastAsia="es-CO"/>
        </w:rPr>
        <w:t>BOTON (X) : al oprimirlo elimina todas las fechas de todos los cuadros sin importar cual se oprima.</w:t>
      </w:r>
    </w:p>
    <w:p w:rsidR="00A03153" w:rsidRDefault="00A03153" w:rsidP="00A03153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3211BA5E" wp14:editId="164A2A52">
            <wp:extent cx="5612130" cy="175641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153" w:rsidRDefault="00A03153" w:rsidP="00A03153">
      <w:pPr>
        <w:rPr>
          <w:noProof/>
          <w:lang w:eastAsia="es-CO"/>
        </w:rPr>
      </w:pPr>
    </w:p>
    <w:p w:rsidR="00A03153" w:rsidRDefault="00A03153" w:rsidP="00A03153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195689C0" wp14:editId="12231782">
            <wp:extent cx="5612130" cy="18751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5AD" w:rsidRDefault="0029329A" w:rsidP="009A45AD">
      <w:pPr>
        <w:pStyle w:val="Prrafodelista"/>
        <w:numPr>
          <w:ilvl w:val="0"/>
          <w:numId w:val="1"/>
        </w:numPr>
        <w:rPr>
          <w:noProof/>
          <w:lang w:eastAsia="es-CO"/>
        </w:rPr>
      </w:pPr>
      <w:r>
        <w:rPr>
          <w:noProof/>
          <w:lang w:eastAsia="es-CO"/>
        </w:rPr>
        <w:t xml:space="preserve">CALENDARIOS EMERGENTES : Se </w:t>
      </w:r>
      <w:r w:rsidR="002F6D62">
        <w:rPr>
          <w:noProof/>
          <w:lang w:eastAsia="es-CO"/>
        </w:rPr>
        <w:t>deben</w:t>
      </w:r>
      <w:r>
        <w:rPr>
          <w:noProof/>
          <w:lang w:eastAsia="es-CO"/>
        </w:rPr>
        <w:t xml:space="preserve"> ajustar al año o años de gestión dependiendo de donde partio el envio a la DSIAC,  ya que tiene una margen de tiempo bastante amplia lo cual puede llevar a que se generen mayores </w:t>
      </w:r>
      <w:bookmarkStart w:id="0" w:name="_GoBack"/>
      <w:bookmarkEnd w:id="0"/>
      <w:r>
        <w:rPr>
          <w:noProof/>
          <w:lang w:eastAsia="es-CO"/>
        </w:rPr>
        <w:t>errores humanos, aun colocando fechas en las que esta subdireccion nisiquiera habia recibido el expediente.</w:t>
      </w:r>
    </w:p>
    <w:p w:rsidR="009A45AD" w:rsidRDefault="009A45AD">
      <w:r>
        <w:rPr>
          <w:noProof/>
          <w:lang w:eastAsia="es-CO"/>
        </w:rPr>
        <w:drawing>
          <wp:inline distT="0" distB="0" distL="0" distR="0" wp14:anchorId="1829D81F" wp14:editId="1854D3BD">
            <wp:extent cx="5215737" cy="1338682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7012" cy="133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29A" w:rsidRDefault="0029329A">
      <w:r>
        <w:rPr>
          <w:noProof/>
          <w:lang w:eastAsia="es-CO"/>
        </w:rPr>
        <w:lastRenderedPageBreak/>
        <w:drawing>
          <wp:inline distT="0" distB="0" distL="0" distR="0" wp14:anchorId="5110F57A" wp14:editId="6DACC329">
            <wp:extent cx="5347411" cy="2326234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8719" cy="232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29A" w:rsidRDefault="0029329A">
      <w:r>
        <w:rPr>
          <w:noProof/>
          <w:lang w:eastAsia="es-CO"/>
        </w:rPr>
        <w:drawing>
          <wp:inline distT="0" distB="0" distL="0" distR="0" wp14:anchorId="0A2765F2" wp14:editId="62CF9C04">
            <wp:extent cx="5602007" cy="128747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153" w:rsidRDefault="00A03153" w:rsidP="00A03153">
      <w:pPr>
        <w:pStyle w:val="Prrafodelista"/>
        <w:numPr>
          <w:ilvl w:val="0"/>
          <w:numId w:val="1"/>
        </w:numPr>
      </w:pPr>
      <w:r>
        <w:t>P</w:t>
      </w:r>
      <w:r w:rsidR="00B21150">
        <w:t xml:space="preserve">ESTAÑA “OBSERVACIONES”: Al agregarle alguna observación existe la opción de borrar la fecha en que se hace el comentario. </w:t>
      </w:r>
    </w:p>
    <w:p w:rsidR="00B21150" w:rsidRDefault="00B21150" w:rsidP="00B21150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5ADB4807" wp14:editId="7123FCD5">
            <wp:extent cx="2648102" cy="1843430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8102" cy="18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1150">
        <w:rPr>
          <w:noProof/>
          <w:lang w:eastAsia="es-CO"/>
        </w:rPr>
        <w:t xml:space="preserve"> </w:t>
      </w:r>
      <w:r>
        <w:rPr>
          <w:noProof/>
          <w:lang w:eastAsia="es-CO"/>
        </w:rPr>
        <w:drawing>
          <wp:inline distT="0" distB="0" distL="0" distR="0" wp14:anchorId="541B35B8" wp14:editId="242DBACF">
            <wp:extent cx="2507209" cy="1880006"/>
            <wp:effectExtent l="0" t="0" r="762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460" cy="188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B0" w:rsidRDefault="00B21150" w:rsidP="007F62B0">
      <w:pPr>
        <w:pStyle w:val="Prrafodelista"/>
        <w:numPr>
          <w:ilvl w:val="0"/>
          <w:numId w:val="1"/>
        </w:numPr>
      </w:pPr>
      <w:r>
        <w:t>PESTAÑA “OFICIOS GESTION PERSUASIVA”</w:t>
      </w:r>
      <w:r w:rsidR="007F62B0">
        <w:t xml:space="preserve">: Al digitar los datos los incorpora correctamente, sin embargo, al guardar nos muestra en todas las fecha un reloj que realmente no es necesario, y lo que </w:t>
      </w:r>
      <w:proofErr w:type="spellStart"/>
      <w:r w:rsidR="007F62B0">
        <w:t>si</w:t>
      </w:r>
      <w:proofErr w:type="spellEnd"/>
      <w:r w:rsidR="007F62B0">
        <w:t xml:space="preserve"> es importante agregar es un cuadro que nos indique que oficio es al que hace referencia de acuerdo a la barra emergente</w:t>
      </w:r>
      <w:r w:rsidR="00541593">
        <w:t xml:space="preserve"> (tipificación)</w:t>
      </w:r>
      <w:r w:rsidR="007F62B0">
        <w:t>:</w:t>
      </w:r>
    </w:p>
    <w:p w:rsidR="007F62B0" w:rsidRDefault="007F62B0" w:rsidP="007F62B0">
      <w:pPr>
        <w:rPr>
          <w:noProof/>
          <w:lang w:eastAsia="es-CO"/>
        </w:rPr>
      </w:pPr>
      <w:r>
        <w:rPr>
          <w:noProof/>
          <w:lang w:eastAsia="es-CO"/>
        </w:rPr>
        <w:lastRenderedPageBreak/>
        <w:drawing>
          <wp:inline distT="0" distB="0" distL="0" distR="0" wp14:anchorId="75EC09C2" wp14:editId="37B5338C">
            <wp:extent cx="2077516" cy="2128723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8024" cy="212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62B0">
        <w:rPr>
          <w:noProof/>
          <w:lang w:eastAsia="es-CO"/>
        </w:rPr>
        <w:t xml:space="preserve"> </w:t>
      </w:r>
      <w:r>
        <w:rPr>
          <w:noProof/>
          <w:lang w:eastAsia="es-CO"/>
        </w:rPr>
        <w:drawing>
          <wp:inline distT="0" distB="0" distL="0" distR="0" wp14:anchorId="72BFF895" wp14:editId="21053AE1">
            <wp:extent cx="3452774" cy="2130671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2319" cy="213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B0" w:rsidRDefault="007F62B0" w:rsidP="007F62B0">
      <w:r>
        <w:rPr>
          <w:noProof/>
          <w:lang w:eastAsia="es-CO"/>
        </w:rPr>
        <w:drawing>
          <wp:inline distT="0" distB="0" distL="0" distR="0" wp14:anchorId="714EDA82" wp14:editId="79219812">
            <wp:extent cx="5601980" cy="2282342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28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F8" w:rsidRDefault="00BE54F8" w:rsidP="00BE54F8">
      <w:pPr>
        <w:pStyle w:val="Prrafodelista"/>
        <w:numPr>
          <w:ilvl w:val="0"/>
          <w:numId w:val="1"/>
        </w:numPr>
      </w:pPr>
      <w:r>
        <w:t>PESTAÑA “LLAMADAS GESTION PERSUASIVA”: en la cuadricula es importante colocar “Fecha de llamada” completo, para que no se presente error por mala interpretación</w:t>
      </w:r>
    </w:p>
    <w:p w:rsidR="00BE54F8" w:rsidRDefault="00BE54F8" w:rsidP="00BE54F8"/>
    <w:p w:rsidR="00BE54F8" w:rsidRDefault="00BE54F8" w:rsidP="00BE54F8">
      <w:r>
        <w:rPr>
          <w:noProof/>
          <w:lang w:eastAsia="es-CO"/>
        </w:rPr>
        <w:lastRenderedPageBreak/>
        <w:drawing>
          <wp:inline distT="0" distB="0" distL="0" distR="0" wp14:anchorId="48B77096" wp14:editId="43CD5660">
            <wp:extent cx="5612130" cy="466915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F8" w:rsidRDefault="00BE54F8" w:rsidP="00BE54F8"/>
    <w:sectPr w:rsidR="00BE54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274F"/>
    <w:multiLevelType w:val="hybridMultilevel"/>
    <w:tmpl w:val="956A9F04"/>
    <w:lvl w:ilvl="0" w:tplc="4A6A5B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5AD"/>
    <w:rsid w:val="0029329A"/>
    <w:rsid w:val="002F6D62"/>
    <w:rsid w:val="00354992"/>
    <w:rsid w:val="004C76AA"/>
    <w:rsid w:val="00541593"/>
    <w:rsid w:val="00777DB0"/>
    <w:rsid w:val="007F62B0"/>
    <w:rsid w:val="008D21CE"/>
    <w:rsid w:val="009A45AD"/>
    <w:rsid w:val="00A03153"/>
    <w:rsid w:val="00B21150"/>
    <w:rsid w:val="00BE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4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5A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45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4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5A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A4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7670BFD2</Template>
  <TotalTime>1</TotalTime>
  <Pages>4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JULY NATALY MARTINEZ CASALLAS</dc:creator>
  <cp:lastModifiedBy>Juan Camilo Gonzalez Garnica</cp:lastModifiedBy>
  <cp:revision>2</cp:revision>
  <dcterms:created xsi:type="dcterms:W3CDTF">2016-02-10T22:17:00Z</dcterms:created>
  <dcterms:modified xsi:type="dcterms:W3CDTF">2016-02-10T22:17:00Z</dcterms:modified>
</cp:coreProperties>
</file>